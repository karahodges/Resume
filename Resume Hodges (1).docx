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97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04"/>
      </w:tblGrid>
      <w:tr w:rsidR="00692703" w:rsidRPr="00CF1A49" w14:paraId="0C28496C" w14:textId="77777777" w:rsidTr="002C4386">
        <w:trPr>
          <w:trHeight w:hRule="exact" w:val="1710"/>
        </w:trPr>
        <w:tc>
          <w:tcPr>
            <w:tcW w:w="9304" w:type="dxa"/>
            <w:tcMar>
              <w:top w:w="0" w:type="dxa"/>
              <w:bottom w:w="0" w:type="dxa"/>
            </w:tcMar>
          </w:tcPr>
          <w:p w14:paraId="41C5CBEA" w14:textId="77777777" w:rsidR="00692703" w:rsidRPr="00CF1A49" w:rsidRDefault="007C70E7" w:rsidP="00913946">
            <w:pPr>
              <w:pStyle w:val="Title"/>
            </w:pPr>
            <w:r>
              <w:t>KAra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hodges</w:t>
            </w:r>
          </w:p>
          <w:p w14:paraId="5C2CBA2E" w14:textId="269A97D3" w:rsidR="00692703" w:rsidRPr="00CF1A49" w:rsidRDefault="002C4386" w:rsidP="00913946">
            <w:pPr>
              <w:pStyle w:val="ContactInfo"/>
              <w:contextualSpacing w:val="0"/>
            </w:pPr>
            <w:r>
              <w:t>101 Gillespie Drive Apt 1201 Franklin, TN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C498A3FF583C4A4A91A554C7395D4206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7C70E7">
              <w:t>(270)320-8536</w:t>
            </w:r>
          </w:p>
          <w:p w14:paraId="3AEF5F50" w14:textId="77777777" w:rsidR="00692703" w:rsidRPr="00CF1A49" w:rsidRDefault="003E4ED6" w:rsidP="007C70E7">
            <w:pPr>
              <w:pStyle w:val="ContactInfoEmphasis"/>
              <w:contextualSpacing w:val="0"/>
            </w:pPr>
            <w:r w:rsidRPr="00935BD0">
              <w:rPr>
                <w:color w:val="007D7F" w:themeColor="accent2" w:themeTint="E6"/>
              </w:rPr>
              <w:t>kara.hodges@icloud</w:t>
            </w:r>
            <w:r w:rsidR="007C70E7" w:rsidRPr="00935BD0">
              <w:rPr>
                <w:color w:val="007D7F" w:themeColor="accent2" w:themeTint="E6"/>
              </w:rPr>
              <w:t>.com</w:t>
            </w:r>
            <w:r w:rsidR="00692703" w:rsidRPr="00935BD0">
              <w:rPr>
                <w:color w:val="007D7F" w:themeColor="accent2" w:themeTint="E6"/>
              </w:rPr>
              <w:t xml:space="preserve"> </w:t>
            </w:r>
          </w:p>
        </w:tc>
      </w:tr>
    </w:tbl>
    <w:p w14:paraId="31038881" w14:textId="77777777" w:rsidR="004E01EB" w:rsidRPr="00CF1A49" w:rsidRDefault="00F443BF" w:rsidP="00E50CA6">
      <w:pPr>
        <w:pStyle w:val="Heading1"/>
      </w:pPr>
      <w:sdt>
        <w:sdtPr>
          <w:alias w:val="Experience:"/>
          <w:tag w:val="Experience:"/>
          <w:id w:val="-1983300934"/>
          <w:placeholder>
            <w:docPart w:val="175DAF1E90C048FD81F0B1BD0AB90940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0906A937" w14:textId="77777777" w:rsidTr="00D66A52">
        <w:tc>
          <w:tcPr>
            <w:tcW w:w="9355" w:type="dxa"/>
          </w:tcPr>
          <w:p w14:paraId="6F989BA5" w14:textId="275BBAA9" w:rsidR="001D0BF1" w:rsidRPr="00CF1A49" w:rsidRDefault="00935BD0" w:rsidP="001D0BF1">
            <w:pPr>
              <w:pStyle w:val="Heading3"/>
              <w:contextualSpacing w:val="0"/>
              <w:outlineLvl w:val="2"/>
            </w:pPr>
            <w:r>
              <w:t>September 2019</w:t>
            </w:r>
            <w:r w:rsidR="001D0BF1" w:rsidRPr="00CF1A49">
              <w:t xml:space="preserve"> – </w:t>
            </w:r>
            <w:r>
              <w:t>present</w:t>
            </w:r>
          </w:p>
          <w:p w14:paraId="4C980087" w14:textId="5EC98A1E" w:rsidR="001D0BF1" w:rsidRPr="00CF1A49" w:rsidRDefault="00935BD0" w:rsidP="001D0BF1">
            <w:pPr>
              <w:pStyle w:val="Heading2"/>
              <w:contextualSpacing w:val="0"/>
              <w:outlineLvl w:val="1"/>
            </w:pPr>
            <w:r w:rsidRPr="00935BD0">
              <w:rPr>
                <w:color w:val="007D7F" w:themeColor="accent2" w:themeTint="E6"/>
              </w:rPr>
              <w:t>Data mapping analyst</w:t>
            </w:r>
            <w:r w:rsidR="001D0BF1" w:rsidRPr="00935BD0">
              <w:rPr>
                <w:color w:val="007D7F" w:themeColor="accent2" w:themeTint="E6"/>
              </w:rPr>
              <w:t xml:space="preserve">, </w:t>
            </w:r>
            <w:r>
              <w:rPr>
                <w:b w:val="0"/>
              </w:rPr>
              <w:t>i2i population health</w:t>
            </w:r>
          </w:p>
          <w:p w14:paraId="496ABD28" w14:textId="77777777" w:rsidR="001E3120" w:rsidRDefault="002C4386" w:rsidP="007C70E7">
            <w:pPr>
              <w:numPr>
                <w:ilvl w:val="0"/>
                <w:numId w:val="14"/>
              </w:numPr>
            </w:pPr>
            <w:r>
              <w:t>Validates client EMR data to provide quality assurance for data used in a clinical setting.</w:t>
            </w:r>
          </w:p>
          <w:p w14:paraId="01BE3ECF" w14:textId="77777777" w:rsidR="002C4386" w:rsidRDefault="002C4386" w:rsidP="007C70E7">
            <w:pPr>
              <w:numPr>
                <w:ilvl w:val="0"/>
                <w:numId w:val="14"/>
              </w:numPr>
            </w:pPr>
            <w:r>
              <w:t>Supports implementation process and subsequent data effort to ensure accurate data for client.</w:t>
            </w:r>
          </w:p>
          <w:p w14:paraId="66814A27" w14:textId="51C98C66" w:rsidR="002C4386" w:rsidRPr="00CF1A49" w:rsidRDefault="002C4386" w:rsidP="007C70E7">
            <w:pPr>
              <w:numPr>
                <w:ilvl w:val="0"/>
                <w:numId w:val="14"/>
              </w:numPr>
            </w:pPr>
            <w:r>
              <w:t>Provides timely data support to clients on an as need basis.</w:t>
            </w:r>
          </w:p>
        </w:tc>
      </w:tr>
      <w:tr w:rsidR="00F61DF9" w:rsidRPr="00CF1A49" w14:paraId="318C6961" w14:textId="77777777" w:rsidTr="00F61DF9">
        <w:tc>
          <w:tcPr>
            <w:tcW w:w="9355" w:type="dxa"/>
            <w:tcMar>
              <w:top w:w="216" w:type="dxa"/>
            </w:tcMar>
          </w:tcPr>
          <w:p w14:paraId="5F965DCC" w14:textId="589C2F32" w:rsidR="00F61DF9" w:rsidRPr="00CF1A49" w:rsidRDefault="007C70E7" w:rsidP="00F61DF9">
            <w:pPr>
              <w:pStyle w:val="Heading3"/>
              <w:contextualSpacing w:val="0"/>
              <w:outlineLvl w:val="2"/>
            </w:pPr>
            <w:r>
              <w:t>aug</w:t>
            </w:r>
            <w:r w:rsidR="00935BD0">
              <w:t>ust 2018- MAY 2019</w:t>
            </w:r>
          </w:p>
          <w:p w14:paraId="26994B81" w14:textId="55C8ADE2" w:rsidR="00F61DF9" w:rsidRPr="00CF1A49" w:rsidRDefault="00935BD0" w:rsidP="00F61DF9">
            <w:pPr>
              <w:pStyle w:val="Heading2"/>
              <w:contextualSpacing w:val="0"/>
              <w:outlineLvl w:val="1"/>
            </w:pPr>
            <w:r w:rsidRPr="00935BD0">
              <w:rPr>
                <w:color w:val="007D7F" w:themeColor="accent2" w:themeTint="E6"/>
              </w:rPr>
              <w:t>Graduate assistant</w:t>
            </w:r>
            <w:r w:rsidR="00F61DF9" w:rsidRPr="00935BD0">
              <w:rPr>
                <w:color w:val="007D7F" w:themeColor="accent2" w:themeTint="E6"/>
              </w:rPr>
              <w:t xml:space="preserve">, </w:t>
            </w:r>
            <w:r w:rsidR="007C70E7">
              <w:rPr>
                <w:rStyle w:val="SubtleReference"/>
              </w:rPr>
              <w:t>western kentucky university</w:t>
            </w:r>
          </w:p>
          <w:p w14:paraId="27449F95" w14:textId="77777777" w:rsidR="00935BD0" w:rsidRPr="007C70E7" w:rsidRDefault="00935BD0" w:rsidP="00935BD0">
            <w:pPr>
              <w:numPr>
                <w:ilvl w:val="0"/>
                <w:numId w:val="14"/>
              </w:numPr>
            </w:pPr>
            <w:r w:rsidRPr="007C70E7">
              <w:t>Supported department members with administrative, research</w:t>
            </w:r>
            <w:r>
              <w:t>,</w:t>
            </w:r>
            <w:r w:rsidRPr="007C70E7">
              <w:t xml:space="preserve"> and academic assistance.</w:t>
            </w:r>
          </w:p>
          <w:p w14:paraId="0EAAE26F" w14:textId="77777777" w:rsidR="00935BD0" w:rsidRPr="007C70E7" w:rsidRDefault="00935BD0" w:rsidP="00935BD0">
            <w:pPr>
              <w:numPr>
                <w:ilvl w:val="0"/>
                <w:numId w:val="14"/>
              </w:numPr>
            </w:pPr>
            <w:r w:rsidRPr="007C70E7">
              <w:t>Completed duties per professor request</w:t>
            </w:r>
            <w:r>
              <w:t>s</w:t>
            </w:r>
            <w:r w:rsidRPr="007C70E7">
              <w:t>.</w:t>
            </w:r>
          </w:p>
          <w:p w14:paraId="294E07C2" w14:textId="4CBD84DB" w:rsidR="00F61DF9" w:rsidRDefault="00935BD0" w:rsidP="00935BD0">
            <w:pPr>
              <w:numPr>
                <w:ilvl w:val="0"/>
                <w:numId w:val="15"/>
              </w:numPr>
            </w:pPr>
            <w:r w:rsidRPr="007C70E7">
              <w:t>Marked lesson notes, corrected errors</w:t>
            </w:r>
            <w:r>
              <w:t>,</w:t>
            </w:r>
            <w:r w:rsidRPr="007C70E7">
              <w:t xml:space="preserve"> and made useful suggestions on written assignments for improved writing communication performance.</w:t>
            </w:r>
          </w:p>
        </w:tc>
      </w:tr>
    </w:tbl>
    <w:sdt>
      <w:sdtPr>
        <w:alias w:val="Education:"/>
        <w:tag w:val="Education:"/>
        <w:id w:val="-1908763273"/>
        <w:placeholder>
          <w:docPart w:val="E1CB8333D98B4119B95977416E472BC3"/>
        </w:placeholder>
        <w:temporary/>
        <w:showingPlcHdr/>
        <w15:appearance w15:val="hidden"/>
      </w:sdtPr>
      <w:sdtEndPr/>
      <w:sdtContent>
        <w:p w14:paraId="72B38826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655739AA" w14:textId="77777777" w:rsidTr="00D66A52">
        <w:tc>
          <w:tcPr>
            <w:tcW w:w="9355" w:type="dxa"/>
          </w:tcPr>
          <w:p w14:paraId="40DA3F53" w14:textId="1815C9C5" w:rsidR="00935BD0" w:rsidRDefault="00935BD0" w:rsidP="001D0BF1">
            <w:pPr>
              <w:pStyle w:val="Heading3"/>
              <w:contextualSpacing w:val="0"/>
              <w:outlineLvl w:val="2"/>
            </w:pPr>
            <w:r>
              <w:t>august 2020</w:t>
            </w:r>
          </w:p>
          <w:p w14:paraId="596A5541" w14:textId="79C941C5" w:rsidR="00935BD0" w:rsidRDefault="00935BD0" w:rsidP="00935BD0">
            <w:pPr>
              <w:pStyle w:val="Heading3"/>
              <w:contextualSpacing w:val="0"/>
              <w:outlineLvl w:val="2"/>
              <w:rPr>
                <w:b w:val="0"/>
                <w:bCs/>
                <w:sz w:val="26"/>
                <w:szCs w:val="26"/>
              </w:rPr>
            </w:pPr>
            <w:r w:rsidRPr="00935BD0">
              <w:rPr>
                <w:color w:val="007D7F" w:themeColor="accent2" w:themeTint="E6"/>
                <w:sz w:val="26"/>
                <w:szCs w:val="26"/>
              </w:rPr>
              <w:t>Coding Certificate</w:t>
            </w:r>
            <w:r>
              <w:rPr>
                <w:sz w:val="26"/>
                <w:szCs w:val="26"/>
              </w:rPr>
              <w:t xml:space="preserve">, </w:t>
            </w:r>
            <w:r>
              <w:rPr>
                <w:b w:val="0"/>
                <w:bCs/>
                <w:sz w:val="26"/>
                <w:szCs w:val="26"/>
              </w:rPr>
              <w:t>vanderbilt university</w:t>
            </w:r>
          </w:p>
          <w:p w14:paraId="38ED23D2" w14:textId="10A51709" w:rsidR="00E60288" w:rsidRPr="00935BD0" w:rsidRDefault="00E60288" w:rsidP="00E60288">
            <w:pPr>
              <w:pStyle w:val="Heading3"/>
              <w:numPr>
                <w:ilvl w:val="0"/>
                <w:numId w:val="22"/>
              </w:numPr>
              <w:contextualSpacing w:val="0"/>
              <w:outlineLvl w:val="2"/>
              <w:rPr>
                <w:b w:val="0"/>
                <w:bCs/>
                <w:sz w:val="26"/>
                <w:szCs w:val="26"/>
              </w:rPr>
            </w:pPr>
          </w:p>
          <w:p w14:paraId="6C7B18CE" w14:textId="4683943A" w:rsidR="001D0BF1" w:rsidRPr="00CF1A49" w:rsidRDefault="00EE5AF2" w:rsidP="001D0BF1">
            <w:pPr>
              <w:pStyle w:val="Heading3"/>
              <w:contextualSpacing w:val="0"/>
              <w:outlineLvl w:val="2"/>
            </w:pPr>
            <w:r>
              <w:t xml:space="preserve">May </w:t>
            </w:r>
            <w:r w:rsidR="007C70E7">
              <w:t>2019</w:t>
            </w:r>
          </w:p>
          <w:p w14:paraId="4973928B" w14:textId="77777777" w:rsidR="00EE5AF2" w:rsidRDefault="007C70E7" w:rsidP="00EE5AF2">
            <w:pPr>
              <w:pStyle w:val="Heading2"/>
              <w:contextualSpacing w:val="0"/>
              <w:outlineLvl w:val="1"/>
            </w:pPr>
            <w:r w:rsidRPr="00935BD0">
              <w:rPr>
                <w:color w:val="007D7F" w:themeColor="accent2" w:themeTint="E6"/>
              </w:rPr>
              <w:t>master of arts</w:t>
            </w:r>
            <w:r w:rsidR="001D0BF1" w:rsidRPr="00935BD0">
              <w:rPr>
                <w:color w:val="007D7F" w:themeColor="accent2" w:themeTint="E6"/>
              </w:rPr>
              <w:t xml:space="preserve">, </w:t>
            </w:r>
            <w:r>
              <w:rPr>
                <w:rStyle w:val="SubtleReference"/>
              </w:rPr>
              <w:t>western kentucky university</w:t>
            </w:r>
            <w:r w:rsidR="00EE5AF2">
              <w:t xml:space="preserve"> </w:t>
            </w:r>
          </w:p>
          <w:p w14:paraId="71C9B423" w14:textId="77777777" w:rsidR="007C70E7" w:rsidRPr="007C70E7" w:rsidRDefault="007C70E7" w:rsidP="007C70E7">
            <w:pPr>
              <w:numPr>
                <w:ilvl w:val="0"/>
                <w:numId w:val="16"/>
              </w:numPr>
            </w:pPr>
            <w:r w:rsidRPr="007C70E7">
              <w:t>Coursework in Advanced Data Analysis, Advanced Social Statistics and Demography. </w:t>
            </w:r>
          </w:p>
          <w:p w14:paraId="31109CAC" w14:textId="789DCC7C" w:rsidR="00817867" w:rsidRPr="00CF1A49" w:rsidRDefault="0038546C" w:rsidP="00935BD0">
            <w:pPr>
              <w:numPr>
                <w:ilvl w:val="0"/>
                <w:numId w:val="16"/>
              </w:numPr>
            </w:pPr>
            <w:r>
              <w:t>Alpha Kappa Delta Sociology Honors Society Member</w:t>
            </w:r>
          </w:p>
        </w:tc>
      </w:tr>
      <w:tr w:rsidR="00F61DF9" w:rsidRPr="00CF1A49" w14:paraId="532D7E24" w14:textId="77777777" w:rsidTr="00F61DF9">
        <w:tc>
          <w:tcPr>
            <w:tcW w:w="9355" w:type="dxa"/>
            <w:tcMar>
              <w:top w:w="216" w:type="dxa"/>
            </w:tcMar>
          </w:tcPr>
          <w:p w14:paraId="5E4C1E06" w14:textId="77777777" w:rsidR="00F61DF9" w:rsidRPr="00CF1A49" w:rsidRDefault="00EE5AF2" w:rsidP="00F61DF9">
            <w:pPr>
              <w:pStyle w:val="Heading3"/>
              <w:contextualSpacing w:val="0"/>
              <w:outlineLvl w:val="2"/>
            </w:pPr>
            <w:r>
              <w:t xml:space="preserve">MAy </w:t>
            </w:r>
            <w:r w:rsidR="00E50CA6">
              <w:t>2018</w:t>
            </w:r>
          </w:p>
          <w:p w14:paraId="2928C245" w14:textId="77777777" w:rsidR="00F61DF9" w:rsidRPr="00CF1A49" w:rsidRDefault="00E50CA6" w:rsidP="00F61DF9">
            <w:pPr>
              <w:pStyle w:val="Heading2"/>
              <w:contextualSpacing w:val="0"/>
              <w:outlineLvl w:val="1"/>
            </w:pPr>
            <w:r w:rsidRPr="00935BD0">
              <w:rPr>
                <w:color w:val="007D7F" w:themeColor="accent2" w:themeTint="E6"/>
              </w:rPr>
              <w:t>bachelor of arts</w:t>
            </w:r>
            <w:r w:rsidR="00F61DF9" w:rsidRPr="00935BD0">
              <w:rPr>
                <w:color w:val="007D7F" w:themeColor="accent2" w:themeTint="E6"/>
              </w:rPr>
              <w:t xml:space="preserve">, </w:t>
            </w:r>
            <w:r>
              <w:rPr>
                <w:rStyle w:val="SubtleReference"/>
              </w:rPr>
              <w:t>western kentucky university</w:t>
            </w:r>
          </w:p>
          <w:p w14:paraId="1BB18EBC" w14:textId="77777777" w:rsidR="00E50CA6" w:rsidRDefault="00E50CA6" w:rsidP="00E50CA6">
            <w:pPr>
              <w:numPr>
                <w:ilvl w:val="0"/>
                <w:numId w:val="17"/>
              </w:numPr>
            </w:pPr>
            <w:r>
              <w:t>P</w:t>
            </w:r>
            <w:r w:rsidR="002976B6">
              <w:t>olitical Science and Sociology</w:t>
            </w:r>
            <w:r w:rsidR="00897679">
              <w:t xml:space="preserve"> double</w:t>
            </w:r>
            <w:r w:rsidR="002976B6">
              <w:t xml:space="preserve"> m</w:t>
            </w:r>
            <w:r>
              <w:t>ajor with Psychology minor</w:t>
            </w:r>
          </w:p>
          <w:p w14:paraId="05BD8895" w14:textId="77777777" w:rsidR="00F61DF9" w:rsidRDefault="00E50CA6" w:rsidP="00897679">
            <w:pPr>
              <w:numPr>
                <w:ilvl w:val="0"/>
                <w:numId w:val="17"/>
              </w:numPr>
            </w:pPr>
            <w:r>
              <w:t>Graduated Cum L</w:t>
            </w:r>
            <w:r w:rsidRPr="00E50CA6">
              <w:t>aude</w:t>
            </w:r>
          </w:p>
        </w:tc>
      </w:tr>
    </w:tbl>
    <w:sdt>
      <w:sdtPr>
        <w:alias w:val="Skills:"/>
        <w:tag w:val="Skills:"/>
        <w:id w:val="-1392877668"/>
        <w:placeholder>
          <w:docPart w:val="C6A561EE5EAA415DB3BF7C1D8BCA5F7D"/>
        </w:placeholder>
        <w:temporary/>
        <w:showingPlcHdr/>
        <w15:appearance w15:val="hidden"/>
      </w:sdtPr>
      <w:sdtEndPr/>
      <w:sdtContent>
        <w:p w14:paraId="134D05E5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4439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155"/>
        <w:gridCol w:w="4155"/>
      </w:tblGrid>
      <w:tr w:rsidR="003A0632" w:rsidRPr="006E1507" w14:paraId="4FA185C8" w14:textId="77777777" w:rsidTr="00897679">
        <w:trPr>
          <w:trHeight w:val="996"/>
        </w:trPr>
        <w:tc>
          <w:tcPr>
            <w:tcW w:w="4155" w:type="dxa"/>
          </w:tcPr>
          <w:p w14:paraId="2A9E36BB" w14:textId="77777777" w:rsidR="00E50CA6" w:rsidRDefault="00935BD0" w:rsidP="00935BD0">
            <w:pPr>
              <w:pStyle w:val="ListBullet"/>
              <w:numPr>
                <w:ilvl w:val="0"/>
                <w:numId w:val="19"/>
              </w:numPr>
              <w:contextualSpacing w:val="0"/>
            </w:pPr>
            <w:r>
              <w:t>SQL, Python, and Excel Proficiency</w:t>
            </w:r>
          </w:p>
          <w:p w14:paraId="31F3F1EC" w14:textId="77777777" w:rsidR="00935BD0" w:rsidRDefault="00935BD0" w:rsidP="00935BD0">
            <w:pPr>
              <w:pStyle w:val="ListBullet"/>
              <w:numPr>
                <w:ilvl w:val="0"/>
                <w:numId w:val="19"/>
              </w:numPr>
              <w:contextualSpacing w:val="0"/>
            </w:pPr>
            <w:r>
              <w:t xml:space="preserve">Customer Service </w:t>
            </w:r>
          </w:p>
          <w:p w14:paraId="4609280F" w14:textId="6852AB54" w:rsidR="00935BD0" w:rsidRDefault="00935BD0" w:rsidP="00935BD0">
            <w:pPr>
              <w:pStyle w:val="ListBullet"/>
              <w:numPr>
                <w:ilvl w:val="0"/>
                <w:numId w:val="19"/>
              </w:numPr>
              <w:contextualSpacing w:val="0"/>
            </w:pPr>
            <w:r>
              <w:t>Sales Force</w:t>
            </w:r>
          </w:p>
          <w:p w14:paraId="503ACF59" w14:textId="03B639AD" w:rsidR="00935BD0" w:rsidRPr="006E1507" w:rsidRDefault="002C4386" w:rsidP="00935BD0">
            <w:pPr>
              <w:pStyle w:val="ListBullet"/>
              <w:numPr>
                <w:ilvl w:val="0"/>
                <w:numId w:val="19"/>
              </w:numPr>
              <w:contextualSpacing w:val="0"/>
            </w:pPr>
            <w:r>
              <w:t xml:space="preserve">Relational Database </w:t>
            </w:r>
          </w:p>
        </w:tc>
        <w:tc>
          <w:tcPr>
            <w:tcW w:w="4155" w:type="dxa"/>
            <w:tcMar>
              <w:left w:w="360" w:type="dxa"/>
            </w:tcMar>
          </w:tcPr>
          <w:p w14:paraId="75118F54" w14:textId="421A6C9D" w:rsidR="00897679" w:rsidRDefault="00897679" w:rsidP="002C4386">
            <w:pPr>
              <w:pStyle w:val="ListBullet"/>
              <w:numPr>
                <w:ilvl w:val="0"/>
                <w:numId w:val="19"/>
              </w:numPr>
              <w:contextualSpacing w:val="0"/>
            </w:pPr>
          </w:p>
          <w:p w14:paraId="3DB47962" w14:textId="77777777" w:rsidR="00817867" w:rsidRPr="006E1507" w:rsidRDefault="00817867" w:rsidP="002C4386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</w:tc>
      </w:tr>
      <w:tr w:rsidR="00935BD0" w:rsidRPr="006E1507" w14:paraId="5481F219" w14:textId="77777777" w:rsidTr="00897679">
        <w:trPr>
          <w:trHeight w:val="996"/>
        </w:trPr>
        <w:tc>
          <w:tcPr>
            <w:tcW w:w="4155" w:type="dxa"/>
          </w:tcPr>
          <w:p w14:paraId="6DC78816" w14:textId="77777777" w:rsidR="00935BD0" w:rsidRDefault="00935BD0" w:rsidP="00935BD0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4155" w:type="dxa"/>
            <w:tcMar>
              <w:left w:w="360" w:type="dxa"/>
            </w:tcMar>
          </w:tcPr>
          <w:p w14:paraId="1ABCB53F" w14:textId="77777777" w:rsidR="00935BD0" w:rsidRDefault="00935BD0" w:rsidP="00935BD0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02963A0E" w14:textId="77777777" w:rsidR="00B51D1B" w:rsidRPr="006E1507" w:rsidRDefault="00B51D1B" w:rsidP="006E1507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48E955" w14:textId="77777777" w:rsidR="00F443BF" w:rsidRDefault="00F443BF" w:rsidP="0068194B">
      <w:r>
        <w:separator/>
      </w:r>
    </w:p>
    <w:p w14:paraId="782C2E74" w14:textId="77777777" w:rsidR="00F443BF" w:rsidRDefault="00F443BF"/>
    <w:p w14:paraId="51FF0A68" w14:textId="77777777" w:rsidR="00F443BF" w:rsidRDefault="00F443BF"/>
  </w:endnote>
  <w:endnote w:type="continuationSeparator" w:id="0">
    <w:p w14:paraId="4E99922D" w14:textId="77777777" w:rsidR="00F443BF" w:rsidRDefault="00F443BF" w:rsidP="0068194B">
      <w:r>
        <w:continuationSeparator/>
      </w:r>
    </w:p>
    <w:p w14:paraId="7489997E" w14:textId="77777777" w:rsidR="00F443BF" w:rsidRDefault="00F443BF"/>
    <w:p w14:paraId="5DD26C1C" w14:textId="77777777" w:rsidR="00F443BF" w:rsidRDefault="00F443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22B6DF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786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6EF05A" w14:textId="77777777" w:rsidR="00F443BF" w:rsidRDefault="00F443BF" w:rsidP="0068194B">
      <w:r>
        <w:separator/>
      </w:r>
    </w:p>
    <w:p w14:paraId="36077647" w14:textId="77777777" w:rsidR="00F443BF" w:rsidRDefault="00F443BF"/>
    <w:p w14:paraId="57514381" w14:textId="77777777" w:rsidR="00F443BF" w:rsidRDefault="00F443BF"/>
  </w:footnote>
  <w:footnote w:type="continuationSeparator" w:id="0">
    <w:p w14:paraId="48A8E847" w14:textId="77777777" w:rsidR="00F443BF" w:rsidRDefault="00F443BF" w:rsidP="0068194B">
      <w:r>
        <w:continuationSeparator/>
      </w:r>
    </w:p>
    <w:p w14:paraId="12E3B47A" w14:textId="77777777" w:rsidR="00F443BF" w:rsidRDefault="00F443BF"/>
    <w:p w14:paraId="448F6724" w14:textId="77777777" w:rsidR="00F443BF" w:rsidRDefault="00F443B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7A7300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3B1862C" wp14:editId="4C74E93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6C39AC6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AC55892"/>
    <w:multiLevelType w:val="hybridMultilevel"/>
    <w:tmpl w:val="51F0E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EFA6550"/>
    <w:multiLevelType w:val="multilevel"/>
    <w:tmpl w:val="E450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364267A"/>
    <w:multiLevelType w:val="multilevel"/>
    <w:tmpl w:val="B9CC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E13DF5"/>
    <w:multiLevelType w:val="hybridMultilevel"/>
    <w:tmpl w:val="019E5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AB220F9"/>
    <w:multiLevelType w:val="multilevel"/>
    <w:tmpl w:val="452A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546E4F"/>
    <w:multiLevelType w:val="hybridMultilevel"/>
    <w:tmpl w:val="5E487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2006F5"/>
    <w:multiLevelType w:val="hybridMultilevel"/>
    <w:tmpl w:val="4E1E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501453"/>
    <w:multiLevelType w:val="multilevel"/>
    <w:tmpl w:val="F704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826C87"/>
    <w:multiLevelType w:val="hybridMultilevel"/>
    <w:tmpl w:val="6D942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7"/>
  </w:num>
  <w:num w:numId="15">
    <w:abstractNumId w:val="12"/>
  </w:num>
  <w:num w:numId="16">
    <w:abstractNumId w:val="14"/>
  </w:num>
  <w:num w:numId="17">
    <w:abstractNumId w:val="20"/>
  </w:num>
  <w:num w:numId="18">
    <w:abstractNumId w:val="10"/>
  </w:num>
  <w:num w:numId="19">
    <w:abstractNumId w:val="15"/>
  </w:num>
  <w:num w:numId="20">
    <w:abstractNumId w:val="19"/>
  </w:num>
  <w:num w:numId="21">
    <w:abstractNumId w:val="18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0E7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06A6"/>
    <w:rsid w:val="00114A91"/>
    <w:rsid w:val="00126214"/>
    <w:rsid w:val="00131838"/>
    <w:rsid w:val="001427E1"/>
    <w:rsid w:val="00143DD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47EB3"/>
    <w:rsid w:val="002617AE"/>
    <w:rsid w:val="002638D0"/>
    <w:rsid w:val="002647D3"/>
    <w:rsid w:val="00275EAE"/>
    <w:rsid w:val="00294998"/>
    <w:rsid w:val="002976B6"/>
    <w:rsid w:val="00297F18"/>
    <w:rsid w:val="002A1945"/>
    <w:rsid w:val="002B2958"/>
    <w:rsid w:val="002B3FC8"/>
    <w:rsid w:val="002C4386"/>
    <w:rsid w:val="002D23C5"/>
    <w:rsid w:val="002D6137"/>
    <w:rsid w:val="002E7E61"/>
    <w:rsid w:val="002F05E5"/>
    <w:rsid w:val="002F254D"/>
    <w:rsid w:val="002F30E4"/>
    <w:rsid w:val="00307140"/>
    <w:rsid w:val="00316DFF"/>
    <w:rsid w:val="00320483"/>
    <w:rsid w:val="00325B57"/>
    <w:rsid w:val="00336056"/>
    <w:rsid w:val="003544E1"/>
    <w:rsid w:val="00366398"/>
    <w:rsid w:val="0038546C"/>
    <w:rsid w:val="00390E01"/>
    <w:rsid w:val="0039638E"/>
    <w:rsid w:val="003A0632"/>
    <w:rsid w:val="003A30E5"/>
    <w:rsid w:val="003A6ADF"/>
    <w:rsid w:val="003B5928"/>
    <w:rsid w:val="003D380F"/>
    <w:rsid w:val="003E160D"/>
    <w:rsid w:val="003E4ED6"/>
    <w:rsid w:val="003F1D5F"/>
    <w:rsid w:val="00405128"/>
    <w:rsid w:val="00406CFF"/>
    <w:rsid w:val="00415892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A336E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5F7BEE"/>
    <w:rsid w:val="0062312F"/>
    <w:rsid w:val="00625F2C"/>
    <w:rsid w:val="006618E9"/>
    <w:rsid w:val="0068194B"/>
    <w:rsid w:val="00683DA1"/>
    <w:rsid w:val="00692703"/>
    <w:rsid w:val="006A1962"/>
    <w:rsid w:val="006A75CB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C70E7"/>
    <w:rsid w:val="007E6A61"/>
    <w:rsid w:val="00801140"/>
    <w:rsid w:val="00803404"/>
    <w:rsid w:val="00817867"/>
    <w:rsid w:val="00834955"/>
    <w:rsid w:val="00855B59"/>
    <w:rsid w:val="00860461"/>
    <w:rsid w:val="0086487C"/>
    <w:rsid w:val="00870B20"/>
    <w:rsid w:val="00873A8A"/>
    <w:rsid w:val="00876CF2"/>
    <w:rsid w:val="008829F8"/>
    <w:rsid w:val="00885897"/>
    <w:rsid w:val="00897679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5BD0"/>
    <w:rsid w:val="009361BA"/>
    <w:rsid w:val="00944F78"/>
    <w:rsid w:val="009479F3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93F32"/>
    <w:rsid w:val="00AB32F8"/>
    <w:rsid w:val="00AB610B"/>
    <w:rsid w:val="00AD360E"/>
    <w:rsid w:val="00AD40FB"/>
    <w:rsid w:val="00AD782D"/>
    <w:rsid w:val="00AE7650"/>
    <w:rsid w:val="00B0640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95BC2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86809"/>
    <w:rsid w:val="00CA4B4D"/>
    <w:rsid w:val="00CB35C3"/>
    <w:rsid w:val="00CD323D"/>
    <w:rsid w:val="00CE4030"/>
    <w:rsid w:val="00CE48CD"/>
    <w:rsid w:val="00CE64B3"/>
    <w:rsid w:val="00CE7DA5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0CA6"/>
    <w:rsid w:val="00E5632B"/>
    <w:rsid w:val="00E60288"/>
    <w:rsid w:val="00E62A0F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E5AF2"/>
    <w:rsid w:val="00EF17E8"/>
    <w:rsid w:val="00EF51D9"/>
    <w:rsid w:val="00F130DD"/>
    <w:rsid w:val="00F17095"/>
    <w:rsid w:val="00F24884"/>
    <w:rsid w:val="00F443BF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B69C3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32C640"/>
  <w15:chartTrackingRefBased/>
  <w15:docId w15:val="{00833D82-B8FB-4D69-AEE0-191D4E28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KUUSE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498A3FF583C4A4A91A554C7395D4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34429-6BFA-4EDB-A85F-706D015C45EE}"/>
      </w:docPartPr>
      <w:docPartBody>
        <w:p w:rsidR="006F0A05" w:rsidRDefault="008925CC">
          <w:pPr>
            <w:pStyle w:val="C498A3FF583C4A4A91A554C7395D4206"/>
          </w:pPr>
          <w:r w:rsidRPr="00CF1A49">
            <w:t>·</w:t>
          </w:r>
        </w:p>
      </w:docPartBody>
    </w:docPart>
    <w:docPart>
      <w:docPartPr>
        <w:name w:val="175DAF1E90C048FD81F0B1BD0AB90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66B64-2340-49FF-8820-93980BDCE06C}"/>
      </w:docPartPr>
      <w:docPartBody>
        <w:p w:rsidR="006F0A05" w:rsidRDefault="008925CC">
          <w:pPr>
            <w:pStyle w:val="175DAF1E90C048FD81F0B1BD0AB90940"/>
          </w:pPr>
          <w:r w:rsidRPr="00CF1A49">
            <w:t>Experience</w:t>
          </w:r>
        </w:p>
      </w:docPartBody>
    </w:docPart>
    <w:docPart>
      <w:docPartPr>
        <w:name w:val="E1CB8333D98B4119B95977416E472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36669-C5CE-4C4F-AC03-B13AEBC2F86B}"/>
      </w:docPartPr>
      <w:docPartBody>
        <w:p w:rsidR="006F0A05" w:rsidRDefault="008925CC">
          <w:pPr>
            <w:pStyle w:val="E1CB8333D98B4119B95977416E472BC3"/>
          </w:pPr>
          <w:r w:rsidRPr="00CF1A49">
            <w:t>Education</w:t>
          </w:r>
        </w:p>
      </w:docPartBody>
    </w:docPart>
    <w:docPart>
      <w:docPartPr>
        <w:name w:val="C6A561EE5EAA415DB3BF7C1D8BCA5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2A958-FF00-4AD8-805B-B8AE37898CCA}"/>
      </w:docPartPr>
      <w:docPartBody>
        <w:p w:rsidR="006F0A05" w:rsidRDefault="008925CC">
          <w:pPr>
            <w:pStyle w:val="C6A561EE5EAA415DB3BF7C1D8BCA5F7D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5CC"/>
    <w:rsid w:val="00032DAE"/>
    <w:rsid w:val="0008668A"/>
    <w:rsid w:val="000E743A"/>
    <w:rsid w:val="0028359A"/>
    <w:rsid w:val="004450A7"/>
    <w:rsid w:val="006F0A05"/>
    <w:rsid w:val="006F5718"/>
    <w:rsid w:val="00891294"/>
    <w:rsid w:val="008925CC"/>
    <w:rsid w:val="00962BBF"/>
    <w:rsid w:val="00B57311"/>
    <w:rsid w:val="00C57D1C"/>
    <w:rsid w:val="00D4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B11DF43A9C40B5AA9BBD9A6EB4D404">
    <w:name w:val="E1B11DF43A9C40B5AA9BBD9A6EB4D404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A2F38ED563F54AAA94E2022CED08BF77">
    <w:name w:val="A2F38ED563F54AAA94E2022CED08BF77"/>
  </w:style>
  <w:style w:type="paragraph" w:customStyle="1" w:styleId="5514843BE5A849E38E06CC10064E4D9F">
    <w:name w:val="5514843BE5A849E38E06CC10064E4D9F"/>
  </w:style>
  <w:style w:type="paragraph" w:customStyle="1" w:styleId="C498A3FF583C4A4A91A554C7395D4206">
    <w:name w:val="C498A3FF583C4A4A91A554C7395D4206"/>
  </w:style>
  <w:style w:type="paragraph" w:customStyle="1" w:styleId="76B12370E0E847DE825E2454F95AE556">
    <w:name w:val="76B12370E0E847DE825E2454F95AE556"/>
  </w:style>
  <w:style w:type="paragraph" w:customStyle="1" w:styleId="396381AA99104F518BD0F06B7C218A7C">
    <w:name w:val="396381AA99104F518BD0F06B7C218A7C"/>
  </w:style>
  <w:style w:type="paragraph" w:customStyle="1" w:styleId="4567E1B9F09C4F1494D22D2B6FF17B93">
    <w:name w:val="4567E1B9F09C4F1494D22D2B6FF17B93"/>
  </w:style>
  <w:style w:type="paragraph" w:customStyle="1" w:styleId="9E9FACCC34D742579EDA1B3AB431A88F">
    <w:name w:val="9E9FACCC34D742579EDA1B3AB431A88F"/>
  </w:style>
  <w:style w:type="paragraph" w:customStyle="1" w:styleId="1402101D4EB1480DAB0D8251819D13AF">
    <w:name w:val="1402101D4EB1480DAB0D8251819D13AF"/>
  </w:style>
  <w:style w:type="paragraph" w:customStyle="1" w:styleId="38436A9C9D314608BD1B28083C9DB20B">
    <w:name w:val="38436A9C9D314608BD1B28083C9DB20B"/>
  </w:style>
  <w:style w:type="paragraph" w:customStyle="1" w:styleId="2EA6E59943474BFAAF368E17F5214307">
    <w:name w:val="2EA6E59943474BFAAF368E17F5214307"/>
  </w:style>
  <w:style w:type="paragraph" w:customStyle="1" w:styleId="175DAF1E90C048FD81F0B1BD0AB90940">
    <w:name w:val="175DAF1E90C048FD81F0B1BD0AB90940"/>
  </w:style>
  <w:style w:type="paragraph" w:customStyle="1" w:styleId="FF727294C434463FA8345D7881080FB8">
    <w:name w:val="FF727294C434463FA8345D7881080FB8"/>
  </w:style>
  <w:style w:type="paragraph" w:customStyle="1" w:styleId="94079910B8AC4509948B27AA8B166E69">
    <w:name w:val="94079910B8AC4509948B27AA8B166E69"/>
  </w:style>
  <w:style w:type="paragraph" w:customStyle="1" w:styleId="AD1F621BDEB94B66B58B070C0DBB4331">
    <w:name w:val="AD1F621BDEB94B66B58B070C0DBB4331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62E2BFAF6E2649ACABEC1EDEE339F77F">
    <w:name w:val="62E2BFAF6E2649ACABEC1EDEE339F77F"/>
  </w:style>
  <w:style w:type="paragraph" w:customStyle="1" w:styleId="1EB9FF5851B647E28FDF8CBC9501D0A7">
    <w:name w:val="1EB9FF5851B647E28FDF8CBC9501D0A7"/>
  </w:style>
  <w:style w:type="paragraph" w:customStyle="1" w:styleId="D1D38684B94E4FF99DCBCC001DB98E55">
    <w:name w:val="D1D38684B94E4FF99DCBCC001DB98E55"/>
  </w:style>
  <w:style w:type="paragraph" w:customStyle="1" w:styleId="A7553CCC01464B21AA582390F6C7EE13">
    <w:name w:val="A7553CCC01464B21AA582390F6C7EE13"/>
  </w:style>
  <w:style w:type="paragraph" w:customStyle="1" w:styleId="A36104E4D9694F36826CE6A3CE82573E">
    <w:name w:val="A36104E4D9694F36826CE6A3CE82573E"/>
  </w:style>
  <w:style w:type="paragraph" w:customStyle="1" w:styleId="A222D57AA04045839C53A852062933FC">
    <w:name w:val="A222D57AA04045839C53A852062933FC"/>
  </w:style>
  <w:style w:type="paragraph" w:customStyle="1" w:styleId="EE9F112B87994C6BB66D934472F20441">
    <w:name w:val="EE9F112B87994C6BB66D934472F20441"/>
  </w:style>
  <w:style w:type="paragraph" w:customStyle="1" w:styleId="E1CB8333D98B4119B95977416E472BC3">
    <w:name w:val="E1CB8333D98B4119B95977416E472BC3"/>
  </w:style>
  <w:style w:type="paragraph" w:customStyle="1" w:styleId="DB0D47C7A8A94D2BB884BFCF4C915718">
    <w:name w:val="DB0D47C7A8A94D2BB884BFCF4C915718"/>
  </w:style>
  <w:style w:type="paragraph" w:customStyle="1" w:styleId="725A4BB39F014739801031E5FFD581F9">
    <w:name w:val="725A4BB39F014739801031E5FFD581F9"/>
  </w:style>
  <w:style w:type="paragraph" w:customStyle="1" w:styleId="3E645BB9319A4CF89E6E7B17D6A50456">
    <w:name w:val="3E645BB9319A4CF89E6E7B17D6A50456"/>
  </w:style>
  <w:style w:type="paragraph" w:customStyle="1" w:styleId="6F3B8E5CD69E4F1DA3F31A78E946C8FA">
    <w:name w:val="6F3B8E5CD69E4F1DA3F31A78E946C8FA"/>
  </w:style>
  <w:style w:type="paragraph" w:customStyle="1" w:styleId="2975F91C417149928E8C2808B946276E">
    <w:name w:val="2975F91C417149928E8C2808B946276E"/>
  </w:style>
  <w:style w:type="paragraph" w:customStyle="1" w:styleId="DBB482C7841C402E94B301B9069567F0">
    <w:name w:val="DBB482C7841C402E94B301B9069567F0"/>
  </w:style>
  <w:style w:type="paragraph" w:customStyle="1" w:styleId="7291CCD307884EAAB193354AB1C8FCCA">
    <w:name w:val="7291CCD307884EAAB193354AB1C8FCCA"/>
  </w:style>
  <w:style w:type="paragraph" w:customStyle="1" w:styleId="CD9986321F7A4068840FD1FC747F8728">
    <w:name w:val="CD9986321F7A4068840FD1FC747F8728"/>
  </w:style>
  <w:style w:type="paragraph" w:customStyle="1" w:styleId="6D66B120773444BDA45A0854EA1968FF">
    <w:name w:val="6D66B120773444BDA45A0854EA1968FF"/>
  </w:style>
  <w:style w:type="paragraph" w:customStyle="1" w:styleId="743E51C373594BAB85924ADE1BF95C20">
    <w:name w:val="743E51C373594BAB85924ADE1BF95C20"/>
  </w:style>
  <w:style w:type="paragraph" w:customStyle="1" w:styleId="C6A561EE5EAA415DB3BF7C1D8BCA5F7D">
    <w:name w:val="C6A561EE5EAA415DB3BF7C1D8BCA5F7D"/>
  </w:style>
  <w:style w:type="paragraph" w:customStyle="1" w:styleId="C07657DDE4BC487B853E86B86B890D78">
    <w:name w:val="C07657DDE4BC487B853E86B86B890D78"/>
  </w:style>
  <w:style w:type="paragraph" w:customStyle="1" w:styleId="69757634546D4F3CA5A46DD98EF477C5">
    <w:name w:val="69757634546D4F3CA5A46DD98EF477C5"/>
  </w:style>
  <w:style w:type="paragraph" w:customStyle="1" w:styleId="AF01752ED3EF4E0397B6B1E41EEA2418">
    <w:name w:val="AF01752ED3EF4E0397B6B1E41EEA2418"/>
  </w:style>
  <w:style w:type="paragraph" w:customStyle="1" w:styleId="67A7BAE9DF0D43D6A241E88197CBB343">
    <w:name w:val="67A7BAE9DF0D43D6A241E88197CBB343"/>
  </w:style>
  <w:style w:type="paragraph" w:customStyle="1" w:styleId="482C32142CA645D683BB0D3E5F4C6C55">
    <w:name w:val="482C32142CA645D683BB0D3E5F4C6C55"/>
  </w:style>
  <w:style w:type="paragraph" w:customStyle="1" w:styleId="74B4DF72F8494ED79A7E38FCE869C9FE">
    <w:name w:val="74B4DF72F8494ED79A7E38FCE869C9FE"/>
  </w:style>
  <w:style w:type="paragraph" w:customStyle="1" w:styleId="D55A4D003510451880FA87E1B3C057F8">
    <w:name w:val="D55A4D003510451880FA87E1B3C057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93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WKUUSER</dc:creator>
  <cp:keywords/>
  <dc:description/>
  <cp:lastModifiedBy>Kara Hodges</cp:lastModifiedBy>
  <cp:revision>5</cp:revision>
  <dcterms:created xsi:type="dcterms:W3CDTF">2019-08-16T15:43:00Z</dcterms:created>
  <dcterms:modified xsi:type="dcterms:W3CDTF">2020-06-18T18:30:00Z</dcterms:modified>
  <cp:category/>
</cp:coreProperties>
</file>